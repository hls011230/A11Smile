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  <w:bookmarkStart w:id="0" w:name="_Toc360267105"/>
      <w:bookmarkEnd w:id="0"/>
      <w:bookmarkStart w:id="1" w:name="_Toc359960077"/>
      <w:bookmarkEnd w:id="1"/>
      <w:bookmarkStart w:id="2" w:name="_Toc359959426"/>
      <w:bookmarkEnd w:id="2"/>
      <w:bookmarkStart w:id="3" w:name="_Toc359960547"/>
      <w:bookmarkEnd w:id="3"/>
      <w:bookmarkStart w:id="4" w:name="_Toc365765986"/>
      <w:bookmarkEnd w:id="4"/>
      <w:bookmarkStart w:id="5" w:name="_Toc1151"/>
      <w:r>
        <w:rPr>
          <w:rFonts w:hint="eastAsia"/>
          <w:sz w:val="24"/>
          <w:szCs w:val="24"/>
          <w:lang w:val="en-US" w:eastAsia="zh-CN"/>
        </w:rPr>
        <w:t>征求者首页信息查询</w:t>
      </w:r>
      <w:r>
        <w:rPr>
          <w:sz w:val="24"/>
          <w:szCs w:val="24"/>
        </w:rPr>
        <w:t>接口</w:t>
      </w:r>
      <w:bookmarkEnd w:id="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gainer/gainerDisplayHomepag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>[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"MedicalName": "心脏病",</w:t>
      </w:r>
      <w:bookmarkStart w:id="6" w:name="_GoBack"/>
      <w:bookmarkEnd w:id="6"/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},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"MedicalName": "皮肤病",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"Min": 60,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"Max": 100,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"Account": 5,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"HospitalName": "江西一附",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77933C" w:themeColor="accent3" w:themeShade="BF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iwiaGRpZCI6ImNmMWUwZGE1MGU3NGE2YjgxNWJiZmIxZWZhYmFiMTNhIiwidXNlckNvdW50Ijox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8DE38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7DD4398"/>
    <w:rsid w:val="29691AFE"/>
    <w:rsid w:val="2CC5291E"/>
    <w:rsid w:val="2D2326B7"/>
    <w:rsid w:val="318347FA"/>
    <w:rsid w:val="33B448E8"/>
    <w:rsid w:val="34350F84"/>
    <w:rsid w:val="37CF1D1E"/>
    <w:rsid w:val="387F441F"/>
    <w:rsid w:val="3DEE48D4"/>
    <w:rsid w:val="3F593C22"/>
    <w:rsid w:val="4038092B"/>
    <w:rsid w:val="457752E9"/>
    <w:rsid w:val="4CB33971"/>
    <w:rsid w:val="505707E5"/>
    <w:rsid w:val="52DC66D2"/>
    <w:rsid w:val="56E7079F"/>
    <w:rsid w:val="5AB402DC"/>
    <w:rsid w:val="5F043FE9"/>
    <w:rsid w:val="6504776E"/>
    <w:rsid w:val="6755427A"/>
    <w:rsid w:val="6B4E7E48"/>
    <w:rsid w:val="6E71078A"/>
    <w:rsid w:val="70C07BDD"/>
    <w:rsid w:val="79336CA0"/>
    <w:rsid w:val="7BEC7FA1"/>
    <w:rsid w:val="7DB30321"/>
    <w:rsid w:val="7E987B34"/>
    <w:rsid w:val="7EA878D6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2</Pages>
  <Words>163</Words>
  <Characters>437</Characters>
  <Lines>7</Lines>
  <Paragraphs>2</Paragraphs>
  <TotalTime>13</TotalTime>
  <ScaleCrop>false</ScaleCrop>
  <LinksUpToDate>false</LinksUpToDate>
  <CharactersWithSpaces>638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一支酷盖</cp:lastModifiedBy>
  <dcterms:modified xsi:type="dcterms:W3CDTF">2022-04-29T09:34:55Z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5F612C74131C4A76B16C75BC40D83784</vt:lpwstr>
  </property>
  <property fmtid="{D5CDD505-2E9C-101B-9397-08002B2CF9AE}" pid="5" name="commondata">
    <vt:lpwstr>eyJjb3VudCI6MiwiaGRpZCI6IjdlZDM0NGI3ZjI1Zjg0YTJjYzRmZTZlNWZiMDVhODcxIiwidXNlckNvdW50IjoyfQ==</vt:lpwstr>
  </property>
</Properties>
</file>