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numPr>
          <w:numId w:val="0"/>
        </w:numPr>
        <w:ind w:leftChars="0"/>
        <w:rPr>
          <w:sz w:val="24"/>
          <w:szCs w:val="24"/>
        </w:rPr>
      </w:pPr>
      <w:bookmarkStart w:id="0" w:name="_Toc359960077"/>
      <w:bookmarkEnd w:id="0"/>
      <w:bookmarkStart w:id="1" w:name="_Toc359959426"/>
      <w:bookmarkEnd w:id="1"/>
      <w:bookmarkStart w:id="2" w:name="_Toc359960547"/>
      <w:bookmarkEnd w:id="2"/>
      <w:bookmarkStart w:id="3" w:name="_Toc365765986"/>
      <w:bookmarkEnd w:id="3"/>
      <w:bookmarkStart w:id="4" w:name="_Toc360267105"/>
      <w:bookmarkEnd w:id="4"/>
      <w:bookmarkStart w:id="5" w:name="_Toc1151"/>
      <w:r>
        <w:rPr>
          <w:rFonts w:hint="eastAsia"/>
          <w:sz w:val="24"/>
          <w:szCs w:val="24"/>
          <w:lang w:val="en-US" w:eastAsia="zh-CN"/>
        </w:rPr>
        <w:t>征求者修改企业简介</w:t>
      </w:r>
      <w:r>
        <w:rPr>
          <w:sz w:val="24"/>
          <w:szCs w:val="24"/>
        </w:rPr>
        <w:t>接口</w:t>
      </w:r>
      <w:bookmarkEnd w:id="5"/>
    </w:p>
    <w:p>
      <w:pPr>
        <w:pStyle w:val="17"/>
        <w:numPr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征求者查询企业资料</w:t>
      </w:r>
      <w:r>
        <w:rPr>
          <w:sz w:val="24"/>
          <w:szCs w:val="24"/>
        </w:rPr>
        <w:t>接口</w:t>
      </w: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eastAsia="微软雅黑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840" w:leftChars="0" w:firstLine="420" w:firstLineChars="0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 w:firstLine="834" w:firstLineChars="0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 w:firstLine="834" w:firstLineChars="0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 w:firstLine="834" w:firstLineChars="0"/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 w:firstLine="834" w:firstLineChars="0"/>
        <w:rPr>
          <w:rStyle w:val="25"/>
          <w:rFonts w:hint="eastAsia" w:ascii="Courier New" w:hAnsi="Courier New" w:eastAsia="微软雅黑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</w:pP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bookmarkStart w:id="6" w:name="_GoBack"/>
      <w:bookmarkEnd w:id="6"/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8DE38E0"/>
    <w:rsid w:val="0941368B"/>
    <w:rsid w:val="0983332C"/>
    <w:rsid w:val="0B164177"/>
    <w:rsid w:val="0B6221FD"/>
    <w:rsid w:val="0B7374A1"/>
    <w:rsid w:val="0E815DA4"/>
    <w:rsid w:val="0F001F90"/>
    <w:rsid w:val="121F08AA"/>
    <w:rsid w:val="15CC6AEE"/>
    <w:rsid w:val="1AFA1C09"/>
    <w:rsid w:val="1C945396"/>
    <w:rsid w:val="1CEE15BF"/>
    <w:rsid w:val="20322F5E"/>
    <w:rsid w:val="259D2343"/>
    <w:rsid w:val="27B06F8F"/>
    <w:rsid w:val="27DD4398"/>
    <w:rsid w:val="29691AFE"/>
    <w:rsid w:val="2CC5291E"/>
    <w:rsid w:val="2D2326B7"/>
    <w:rsid w:val="318347FA"/>
    <w:rsid w:val="33B448E8"/>
    <w:rsid w:val="34350F84"/>
    <w:rsid w:val="387F441F"/>
    <w:rsid w:val="3F593C22"/>
    <w:rsid w:val="457752E9"/>
    <w:rsid w:val="4CB33971"/>
    <w:rsid w:val="505707E5"/>
    <w:rsid w:val="52DC66D2"/>
    <w:rsid w:val="56E7079F"/>
    <w:rsid w:val="5AB402DC"/>
    <w:rsid w:val="5F043FE9"/>
    <w:rsid w:val="6504776E"/>
    <w:rsid w:val="6755427A"/>
    <w:rsid w:val="6B4E7E48"/>
    <w:rsid w:val="6E71078A"/>
    <w:rsid w:val="70C07BDD"/>
    <w:rsid w:val="79336CA0"/>
    <w:rsid w:val="7BEC7FA1"/>
    <w:rsid w:val="7DB30321"/>
    <w:rsid w:val="7E987B34"/>
    <w:rsid w:val="7EA878D6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2</Pages>
  <Words>272</Words>
  <Characters>659</Characters>
  <Lines>7</Lines>
  <Paragraphs>2</Paragraphs>
  <TotalTime>10</TotalTime>
  <ScaleCrop>false</ScaleCrop>
  <LinksUpToDate>false</LinksUpToDate>
  <CharactersWithSpaces>707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一支酷盖</cp:lastModifiedBy>
  <dcterms:modified xsi:type="dcterms:W3CDTF">2022-04-25T08:13:12Z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BDC9D91438D744DFAD36A24E7BF7D2BE</vt:lpwstr>
  </property>
  <property fmtid="{D5CDD505-2E9C-101B-9397-08002B2CF9AE}" pid="5" name="commondata">
    <vt:lpwstr>eyJjb3VudCI6MiwiaGRpZCI6IjdlZDM0NGI3ZjI1Zjg0YTJjYzRmZTZlNWZiMDVhODcxIiwidXNlckNvdW50IjoyfQ==</vt:lpwstr>
  </property>
</Properties>
</file>